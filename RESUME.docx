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2829"/>
        <w:gridCol w:w="3195"/>
      </w:tblGrid>
      <w:tr w:rsidR="00F316AD" w:rsidRPr="001700F2" w14:paraId="4B5A907D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4E517CB" w14:textId="022424EF" w:rsidR="00F316AD" w:rsidRPr="001700F2" w:rsidRDefault="00490FE7" w:rsidP="00490FE7">
            <w:pPr>
              <w:pStyle w:val="Title"/>
            </w:pPr>
            <w:r>
              <w:t>Daryan Chan</w:t>
            </w:r>
          </w:p>
          <w:p w14:paraId="23CEB09F" w14:textId="69FAD50C" w:rsidR="00F316AD" w:rsidRPr="001700F2" w:rsidRDefault="00490FE7" w:rsidP="00D20DA9">
            <w:pPr>
              <w:pStyle w:val="Subtitle"/>
            </w:pPr>
            <w:r>
              <w:t>Computer Programmer</w:t>
            </w:r>
            <w:r w:rsidR="00F316AD" w:rsidRPr="001700F2">
              <w:t xml:space="preserve"> </w:t>
            </w:r>
          </w:p>
        </w:tc>
      </w:tr>
      <w:tr w:rsidR="00683E17" w:rsidRPr="001700F2" w14:paraId="030A7598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6C65E53F" w14:textId="761E2984" w:rsidR="00F316AD" w:rsidRPr="001700F2" w:rsidRDefault="00490FE7" w:rsidP="00D20DA9">
            <w:pPr>
              <w:jc w:val="center"/>
            </w:pPr>
            <w:r>
              <w:t>36 Marshview Ave</w:t>
            </w:r>
            <w:r w:rsidR="007A6070">
              <w:t>, Aurora, Ontario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1C1899ED" w14:textId="1E2145D1" w:rsidR="00F316AD" w:rsidRPr="001700F2" w:rsidRDefault="00490FE7" w:rsidP="00D20DA9">
            <w:pPr>
              <w:jc w:val="center"/>
            </w:pPr>
            <w:r>
              <w:t>(416) 318-2010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76D5CC45" w14:textId="029D23B6" w:rsidR="00F316AD" w:rsidRPr="001700F2" w:rsidRDefault="00490FE7" w:rsidP="00D20DA9">
            <w:pPr>
              <w:jc w:val="center"/>
            </w:pPr>
            <w:r>
              <w:t>daryan.j.chan@hotmai</w:t>
            </w:r>
            <w:r w:rsidR="007A6070">
              <w:t>l</w:t>
            </w:r>
            <w:r>
              <w:t>.com</w:t>
            </w:r>
            <w:r w:rsidR="00D20DA9" w:rsidRPr="001700F2">
              <w:t xml:space="preserve"> </w:t>
            </w:r>
          </w:p>
        </w:tc>
      </w:tr>
      <w:tr w:rsidR="00683E17" w:rsidRPr="001700F2" w14:paraId="2AE25A2C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434E0BE1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42A9168" w14:textId="77777777" w:rsidR="00CD50FD" w:rsidRPr="001700F2" w:rsidRDefault="00026A43" w:rsidP="00D20DA9">
            <w:pPr>
              <w:pStyle w:val="Heading1"/>
            </w:pPr>
            <w:sdt>
              <w:sdtPr>
                <w:id w:val="1460613821"/>
                <w:placeholder>
                  <w:docPart w:val="BB940D55998F46ACA995AE9755A6313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0190505" w14:textId="77777777" w:rsidR="00CD50FD" w:rsidRPr="001700F2" w:rsidRDefault="00CD50FD"/>
        </w:tc>
      </w:tr>
      <w:tr w:rsidR="00683E17" w:rsidRPr="001700F2" w14:paraId="72DDE4AC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8AA1D28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12D52D6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02CFA447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60AE7C0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459A931F" w14:textId="603408CB" w:rsidR="0040233B" w:rsidRPr="001700F2" w:rsidRDefault="00490FE7" w:rsidP="00D20DA9">
            <w:pPr>
              <w:pStyle w:val="Text"/>
            </w:pPr>
            <w:r w:rsidRPr="00490FE7">
              <w:rPr>
                <w:rFonts w:ascii="Times New Roman" w:eastAsia="Times New Roman" w:hAnsi="Times New Roman" w:cs="Times New Roman"/>
                <w:bCs/>
                <w:color w:val="auto"/>
                <w:kern w:val="32"/>
                <w:sz w:val="22"/>
                <w:szCs w:val="22"/>
              </w:rPr>
              <w:t xml:space="preserve">To obtain a </w:t>
            </w:r>
            <w:r w:rsidR="00D748F1">
              <w:rPr>
                <w:rFonts w:ascii="Times New Roman" w:eastAsia="Times New Roman" w:hAnsi="Times New Roman" w:cs="Times New Roman"/>
                <w:bCs/>
                <w:color w:val="auto"/>
                <w:kern w:val="32"/>
                <w:sz w:val="22"/>
                <w:szCs w:val="22"/>
              </w:rPr>
              <w:t>developer</w:t>
            </w:r>
            <w:r w:rsidRPr="00490FE7">
              <w:rPr>
                <w:rFonts w:ascii="Times New Roman" w:eastAsia="Times New Roman" w:hAnsi="Times New Roman" w:cs="Times New Roman"/>
                <w:bCs/>
                <w:color w:val="auto"/>
                <w:kern w:val="32"/>
                <w:sz w:val="22"/>
                <w:szCs w:val="22"/>
              </w:rPr>
              <w:t xml:space="preserve"> position in a professional IT environment where I can </w:t>
            </w:r>
            <w:r w:rsidR="00D748F1">
              <w:rPr>
                <w:rFonts w:ascii="Times New Roman" w:eastAsia="Times New Roman" w:hAnsi="Times New Roman" w:cs="Times New Roman"/>
                <w:bCs/>
                <w:color w:val="auto"/>
                <w:kern w:val="32"/>
                <w:sz w:val="22"/>
                <w:szCs w:val="22"/>
              </w:rPr>
              <w:t>enhance my skills and knowledge while contributing to business project.</w:t>
            </w:r>
            <w:r w:rsidRPr="00490FE7">
              <w:rPr>
                <w:rFonts w:ascii="Times New Roman" w:eastAsia="Times New Roman" w:hAnsi="Times New Roman" w:cs="Times New Roman"/>
                <w:bCs/>
                <w:color w:val="auto"/>
                <w:kern w:val="32"/>
                <w:sz w:val="22"/>
                <w:szCs w:val="22"/>
              </w:rPr>
              <w:t xml:space="preserve"> </w:t>
            </w:r>
          </w:p>
        </w:tc>
      </w:tr>
      <w:tr w:rsidR="00683E17" w:rsidRPr="001700F2" w14:paraId="13E401E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B698245" w14:textId="77777777" w:rsidR="00CD50FD" w:rsidRPr="001700F2" w:rsidRDefault="00026A43" w:rsidP="00D20DA9">
            <w:pPr>
              <w:pStyle w:val="Heading2"/>
            </w:pPr>
            <w:sdt>
              <w:sdtPr>
                <w:id w:val="-1907296240"/>
                <w:placeholder>
                  <w:docPart w:val="275B9851F3A54C74B905B5079FB3B28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D18D82CF87E4EF29331EBA270D4396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9B782E3" w14:textId="77777777" w:rsidR="00CD50FD" w:rsidRPr="001700F2" w:rsidRDefault="00026A43" w:rsidP="00D20DA9">
            <w:pPr>
              <w:pStyle w:val="Heading1"/>
            </w:pPr>
            <w:sdt>
              <w:sdtPr>
                <w:id w:val="-1748876717"/>
                <w:placeholder>
                  <w:docPart w:val="12A14F7F126E4CB898655074104EA42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024EEA5" w14:textId="77777777" w:rsidR="00CD50FD" w:rsidRPr="001700F2" w:rsidRDefault="00CD50FD"/>
        </w:tc>
      </w:tr>
      <w:tr w:rsidR="00683E17" w:rsidRPr="001700F2" w14:paraId="42776D3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D2A3CE9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86F746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6D0C737" w14:textId="77777777" w:rsidR="00CD50FD" w:rsidRPr="001700F2" w:rsidRDefault="00CD50FD"/>
        </w:tc>
      </w:tr>
      <w:tr w:rsidR="00683E17" w:rsidRPr="001700F2" w14:paraId="353A801F" w14:textId="77777777" w:rsidTr="00276E04">
        <w:trPr>
          <w:trHeight w:val="3132"/>
        </w:trPr>
        <w:tc>
          <w:tcPr>
            <w:tcW w:w="3097" w:type="dxa"/>
            <w:shd w:val="clear" w:color="auto" w:fill="F2F2F2" w:themeFill="background1" w:themeFillShade="F2"/>
          </w:tcPr>
          <w:p w14:paraId="7AA67222" w14:textId="22F360A0" w:rsidR="0040233B" w:rsidRPr="001700F2" w:rsidRDefault="0040233B" w:rsidP="0040233B">
            <w:pPr>
              <w:pStyle w:val="Text"/>
            </w:pPr>
          </w:p>
          <w:p w14:paraId="7F1D4004" w14:textId="6C43D905" w:rsidR="00490FE7" w:rsidRDefault="00490FE7" w:rsidP="00490FE7">
            <w:pPr>
              <w:pStyle w:val="Text"/>
            </w:pPr>
            <w:r>
              <w:t xml:space="preserve">Computer Programming, Ontario College Diploma, Seneca College, North York, Ontario, 2019 – Present </w:t>
            </w:r>
          </w:p>
          <w:p w14:paraId="44885424" w14:textId="77777777" w:rsidR="00490FE7" w:rsidRPr="00490FE7" w:rsidRDefault="00490FE7" w:rsidP="00490FE7"/>
          <w:p w14:paraId="7FC1CA94" w14:textId="2F3A81E7" w:rsidR="00D20DA9" w:rsidRDefault="00490FE7" w:rsidP="00490FE7">
            <w:pPr>
              <w:pStyle w:val="Text"/>
            </w:pPr>
            <w:r>
              <w:t>Biochemistry, Bachelor of Science, University of Waterloo, Waterloo, Ontario, 2013 – 2018</w:t>
            </w:r>
          </w:p>
          <w:p w14:paraId="28504D46" w14:textId="5C6C76FA" w:rsidR="00D20DA9" w:rsidRDefault="00D20DA9" w:rsidP="00490FE7"/>
          <w:p w14:paraId="48857FEF" w14:textId="481D39C0" w:rsidR="00683E17" w:rsidRPr="001700F2" w:rsidRDefault="00683E17" w:rsidP="00490FE7">
            <w:r>
              <w:rPr>
                <w:noProof/>
              </w:rPr>
              <mc:AlternateContent>
                <mc:Choice Requires="wpg">
                  <w:drawing>
                    <wp:anchor distT="45720" distB="45720" distL="182880" distR="182880" simplePos="0" relativeHeight="251659264" behindDoc="0" locked="0" layoutInCell="1" allowOverlap="1" wp14:anchorId="1D042585" wp14:editId="363A09B8">
                      <wp:simplePos x="0" y="0"/>
                      <wp:positionH relativeFrom="margin">
                        <wp:posOffset>-68580</wp:posOffset>
                      </wp:positionH>
                      <wp:positionV relativeFrom="margin">
                        <wp:posOffset>2345690</wp:posOffset>
                      </wp:positionV>
                      <wp:extent cx="1938655" cy="3615055"/>
                      <wp:effectExtent l="0" t="0" r="4445" b="4445"/>
                      <wp:wrapSquare wrapText="bothSides"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8655" cy="3615055"/>
                                <a:chOff x="0" y="0"/>
                                <a:chExt cx="3567448" cy="1489416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0" y="0"/>
                                  <a:ext cx="3567448" cy="167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144A8" w14:textId="7B7AD487" w:rsidR="00683E17" w:rsidRDefault="00683E17" w:rsidP="00683E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Cs w:val="28"/>
                                      </w:rPr>
                                    </w:pPr>
                                    <w:r>
                                      <w:t xml:space="preserve">        </w:t>
                                    </w:r>
                                    <w:r w:rsidRPr="00683E17">
                                      <w:rPr>
                                        <w:color w:val="FFFFFF" w:themeColor="background1"/>
                                      </w:rPr>
                                      <w:t>KEY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0" y="205810"/>
                                  <a:ext cx="3567448" cy="12836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92F939" w14:textId="122EF240" w:rsidR="00683E17" w:rsidRDefault="00683E17" w:rsidP="00683E17">
                                    <w:pPr>
                                      <w:pStyle w:val="Text"/>
                                    </w:pPr>
                                    <w:r w:rsidRPr="00490FE7">
                                      <w:rPr>
                                        <w:b/>
                                        <w:bCs/>
                                      </w:rPr>
                                      <w:t>Languages</w:t>
                                    </w:r>
                                    <w:r>
                                      <w:t xml:space="preserve">: C/ C++, JavaScript, node.js, Java, IBM Rational Developer for I (RDI) </w:t>
                                    </w:r>
                                  </w:p>
                                  <w:p w14:paraId="50D862D0" w14:textId="77777777" w:rsidR="00683E17" w:rsidRDefault="00683E17" w:rsidP="00683E17">
                                    <w:pPr>
                                      <w:pStyle w:val="Text"/>
                                    </w:pPr>
                                    <w:r w:rsidRPr="00490FE7">
                                      <w:rPr>
                                        <w:b/>
                                        <w:bCs/>
                                      </w:rPr>
                                      <w:t>OS</w:t>
                                    </w:r>
                                    <w:r>
                                      <w:t xml:space="preserve">: Windows, MacOS, Linux </w:t>
                                    </w:r>
                                  </w:p>
                                  <w:p w14:paraId="616FCDDB" w14:textId="02F374E7" w:rsidR="00683E17" w:rsidRDefault="00683E17" w:rsidP="00683E17">
                                    <w:pPr>
                                      <w:pStyle w:val="Text"/>
                                    </w:pPr>
                                    <w:r w:rsidRPr="00490FE7">
                                      <w:rPr>
                                        <w:b/>
                                        <w:bCs/>
                                      </w:rPr>
                                      <w:t>Database</w:t>
                                    </w:r>
                                    <w:r>
                                      <w:t xml:space="preserve">: Oracle12c, MySQL, NoSQL, PostgreSQL </w:t>
                                    </w:r>
                                  </w:p>
                                  <w:p w14:paraId="193935B5" w14:textId="77777777" w:rsidR="00683E17" w:rsidRPr="00490FE7" w:rsidRDefault="00683E17" w:rsidP="00683E17">
                                    <w:pPr>
                                      <w:pStyle w:val="Text"/>
                                    </w:pPr>
                                    <w:r w:rsidRPr="00490FE7">
                                      <w:rPr>
                                        <w:b/>
                                        <w:bCs/>
                                      </w:rPr>
                                      <w:t>Extras</w:t>
                                    </w:r>
                                    <w:r>
                                      <w:t>: HTML, CSS, ERP, Bootstrap, jQuery, MongoDB, React, Angular</w:t>
                                    </w:r>
                                  </w:p>
                                  <w:p w14:paraId="18E266EB" w14:textId="77777777" w:rsidR="00683E17" w:rsidRDefault="00683E17">
                                    <w:pPr>
                                      <w:rPr>
                                        <w:caps/>
                                        <w:color w:val="303848" w:themeColor="accent1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42585" id="Group 198" o:spid="_x0000_s1026" style="position:absolute;margin-left:-5.4pt;margin-top:184.7pt;width:152.65pt;height:284.6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">
                      <v:rect id="Rectangle 199" o:spid="_x0000_s1027" style="position:absolute;width:35674;height:1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303848 [3204]" stroked="f" strokeweight="1pt">
                        <v:textbox>
                          <w:txbxContent>
                            <w:p w14:paraId="2BB144A8" w14:textId="7B7AD487" w:rsidR="00683E17" w:rsidRDefault="00683E17" w:rsidP="00683E1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t xml:space="preserve">        </w:t>
                              </w:r>
                              <w:r w:rsidRPr="00683E17">
                                <w:rPr>
                                  <w:color w:val="FFFFFF" w:themeColor="background1"/>
                                </w:rPr>
                                <w:t>KEY SKILLS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0" o:spid="_x0000_s1028" type="#_x0000_t202" style="position:absolute;top:2058;width:35674;height:1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  <v:textbox inset=",7.2pt,,0">
                          <w:txbxContent>
                            <w:p w14:paraId="4092F939" w14:textId="122EF240" w:rsidR="00683E17" w:rsidRDefault="00683E17" w:rsidP="00683E17">
                              <w:pPr>
                                <w:pStyle w:val="Text"/>
                              </w:pPr>
                              <w:r w:rsidRPr="00490FE7">
                                <w:rPr>
                                  <w:b/>
                                  <w:bCs/>
                                </w:rPr>
                                <w:t>Languages</w:t>
                              </w:r>
                              <w:r>
                                <w:t xml:space="preserve">: C/ C++, JavaScript, node.js, Java, IBM Rational Developer for I (RDI) </w:t>
                              </w:r>
                            </w:p>
                            <w:p w14:paraId="50D862D0" w14:textId="77777777" w:rsidR="00683E17" w:rsidRDefault="00683E17" w:rsidP="00683E17">
                              <w:pPr>
                                <w:pStyle w:val="Text"/>
                              </w:pPr>
                              <w:r w:rsidRPr="00490FE7">
                                <w:rPr>
                                  <w:b/>
                                  <w:bCs/>
                                </w:rPr>
                                <w:t>OS</w:t>
                              </w:r>
                              <w:r>
                                <w:t xml:space="preserve">: Windows, MacOS, Linux </w:t>
                              </w:r>
                            </w:p>
                            <w:p w14:paraId="616FCDDB" w14:textId="02F374E7" w:rsidR="00683E17" w:rsidRDefault="00683E17" w:rsidP="00683E17">
                              <w:pPr>
                                <w:pStyle w:val="Text"/>
                              </w:pPr>
                              <w:r w:rsidRPr="00490FE7"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  <w:r>
                                <w:t xml:space="preserve">: Oracle12c, MySQL, NoSQL, PostgreSQL </w:t>
                              </w:r>
                            </w:p>
                            <w:p w14:paraId="193935B5" w14:textId="77777777" w:rsidR="00683E17" w:rsidRPr="00490FE7" w:rsidRDefault="00683E17" w:rsidP="00683E17">
                              <w:pPr>
                                <w:pStyle w:val="Text"/>
                              </w:pPr>
                              <w:r w:rsidRPr="00490FE7">
                                <w:rPr>
                                  <w:b/>
                                  <w:bCs/>
                                </w:rPr>
                                <w:t>Extras</w:t>
                              </w:r>
                              <w:r>
                                <w:t>: HTML, CSS, ERP, Bootstrap, jQuery, MongoDB, React, Angular</w:t>
                              </w:r>
                            </w:p>
                            <w:p w14:paraId="18E266EB" w14:textId="77777777" w:rsidR="00683E17" w:rsidRDefault="00683E17">
                              <w:pPr>
                                <w:rPr>
                                  <w:caps/>
                                  <w:color w:val="303848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6203" w:type="dxa"/>
            <w:gridSpan w:val="2"/>
            <w:vAlign w:val="center"/>
          </w:tcPr>
          <w:p w14:paraId="4489CA84" w14:textId="315E2B58" w:rsidR="00D20DA9" w:rsidRPr="001700F2" w:rsidRDefault="00490FE7" w:rsidP="00D20DA9">
            <w:pPr>
              <w:pStyle w:val="SmallText"/>
            </w:pPr>
            <w:r>
              <w:t>August 2018 – May 2019</w:t>
            </w:r>
          </w:p>
          <w:p w14:paraId="752B09DC" w14:textId="545D3F19" w:rsidR="00D20DA9" w:rsidRDefault="00490FE7" w:rsidP="00D20DA9">
            <w:pPr>
              <w:pStyle w:val="Text"/>
            </w:pPr>
            <w:r>
              <w:t>Content Support Manager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Marketing/ Front End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Canada Computers</w:t>
            </w:r>
          </w:p>
          <w:p w14:paraId="08FFB2FF" w14:textId="77777777" w:rsidR="00112317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2317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 xml:space="preserve">web marketing materials in accordance </w:t>
            </w:r>
            <w:proofErr w:type="gramStart"/>
            <w:r>
              <w:rPr>
                <w:sz w:val="20"/>
                <w:szCs w:val="20"/>
              </w:rPr>
              <w:t>to</w:t>
            </w:r>
            <w:proofErr w:type="gramEnd"/>
            <w:r>
              <w:rPr>
                <w:sz w:val="20"/>
                <w:szCs w:val="20"/>
              </w:rPr>
              <w:t xml:space="preserve"> the specification provided by the client’s specifications.</w:t>
            </w:r>
          </w:p>
          <w:p w14:paraId="184A946D" w14:textId="5ECA0454" w:rsidR="00D748F1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Trained 2 Content Support Specialists during a period of company expansion to ensure attention to details and adherence to company policies.</w:t>
            </w:r>
          </w:p>
          <w:p w14:paraId="0714F5BE" w14:textId="3350B557" w:rsidR="00112317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new training system accompanied by a training document to be circulated internally during the company’s expansion period.</w:t>
            </w:r>
          </w:p>
          <w:p w14:paraId="3A49A8F1" w14:textId="62DDEBC8" w:rsidR="00112317" w:rsidRPr="00112317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with front-end and back-end developers to create a program for developing and publishing new web contents.</w:t>
            </w:r>
          </w:p>
          <w:p w14:paraId="0F2629F2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4623E77B" w14:textId="314D0E76" w:rsidR="00D20DA9" w:rsidRPr="001700F2" w:rsidRDefault="00490FE7" w:rsidP="00D20DA9">
            <w:pPr>
              <w:pStyle w:val="SmallText"/>
            </w:pPr>
            <w:r>
              <w:t>May 2016 – August 2016</w:t>
            </w:r>
          </w:p>
          <w:p w14:paraId="6A7426DC" w14:textId="12FA7577" w:rsidR="00D20DA9" w:rsidRPr="00276E04" w:rsidRDefault="00490FE7" w:rsidP="00D20DA9">
            <w:pPr>
              <w:pStyle w:val="Text"/>
              <w:rPr>
                <w:szCs w:val="20"/>
              </w:rPr>
            </w:pPr>
            <w:r>
              <w:t>Administrative Coordinator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Clerical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Wynn Fitness</w:t>
            </w:r>
          </w:p>
          <w:p w14:paraId="2D7903B7" w14:textId="76AB35EA" w:rsidR="00D748F1" w:rsidRPr="00276E04" w:rsidRDefault="00D748F1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76E04">
              <w:rPr>
                <w:sz w:val="20"/>
                <w:szCs w:val="20"/>
              </w:rPr>
              <w:t>Scheduled</w:t>
            </w:r>
            <w:r w:rsidR="00112317" w:rsidRPr="00276E04">
              <w:rPr>
                <w:sz w:val="20"/>
                <w:szCs w:val="20"/>
              </w:rPr>
              <w:t xml:space="preserve"> and coordinated meetings, appointments, and travel arrangements for supervisors and managers. </w:t>
            </w:r>
          </w:p>
          <w:p w14:paraId="21403F2E" w14:textId="19334D19" w:rsidR="00112317" w:rsidRPr="00112317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2317">
              <w:rPr>
                <w:sz w:val="20"/>
                <w:szCs w:val="20"/>
              </w:rPr>
              <w:t>Pursued leads and helped managed new membership subscriptions</w:t>
            </w:r>
            <w:r>
              <w:rPr>
                <w:sz w:val="20"/>
                <w:szCs w:val="20"/>
              </w:rPr>
              <w:t>.</w:t>
            </w:r>
          </w:p>
          <w:p w14:paraId="69B93755" w14:textId="60216650" w:rsidR="00112317" w:rsidRDefault="00112317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12317">
              <w:rPr>
                <w:sz w:val="20"/>
                <w:szCs w:val="20"/>
              </w:rPr>
              <w:t>Commuted to club locations and inspected workflow</w:t>
            </w:r>
            <w:r>
              <w:rPr>
                <w:sz w:val="20"/>
                <w:szCs w:val="20"/>
              </w:rPr>
              <w:t>.</w:t>
            </w:r>
          </w:p>
          <w:p w14:paraId="7C5EE7AC" w14:textId="7908CF8F" w:rsidR="00112317" w:rsidRDefault="00276E04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Opened, sorted, and distributed incoming messages and correspondence. </w:t>
            </w:r>
          </w:p>
          <w:p w14:paraId="620F9157" w14:textId="4A5F3A83" w:rsidR="00276E04" w:rsidRPr="00112317" w:rsidRDefault="00276E04" w:rsidP="00D748F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new filing and organizational practices.</w:t>
            </w:r>
          </w:p>
          <w:p w14:paraId="0503A336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799078F" w14:textId="48A0E0BC" w:rsidR="0040233B" w:rsidRPr="001700F2" w:rsidRDefault="00276E04" w:rsidP="00490FE7">
            <w:pPr>
              <w:pStyle w:val="SmallText"/>
              <w:ind w:right="136"/>
            </w:pPr>
            <w:r>
              <w:t>September 2015 – December 2015</w:t>
            </w:r>
          </w:p>
          <w:p w14:paraId="44C3FAF3" w14:textId="022445D4" w:rsidR="0040233B" w:rsidRPr="001700F2" w:rsidRDefault="00276E04" w:rsidP="0040233B">
            <w:pPr>
              <w:pStyle w:val="Text"/>
            </w:pPr>
            <w:r>
              <w:t>Research Assistant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>Researcher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>Soochow University</w:t>
            </w:r>
          </w:p>
          <w:p w14:paraId="4021CA10" w14:textId="77777777" w:rsidR="0040233B" w:rsidRDefault="00276E04" w:rsidP="00276E04">
            <w:pPr>
              <w:pStyle w:val="Text"/>
              <w:numPr>
                <w:ilvl w:val="0"/>
                <w:numId w:val="2"/>
              </w:numPr>
            </w:pPr>
            <w:r>
              <w:t>Conducted independent and group collaboration on polymer based hydrophilic coating for major oil spill disasters.</w:t>
            </w:r>
          </w:p>
          <w:p w14:paraId="6F79E437" w14:textId="77777777" w:rsidR="00276E04" w:rsidRPr="00276E04" w:rsidRDefault="00276E04" w:rsidP="00276E0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76E04">
              <w:rPr>
                <w:sz w:val="20"/>
                <w:szCs w:val="20"/>
              </w:rPr>
              <w:t xml:space="preserve">Developed test cases to verify journal accuracies. </w:t>
            </w:r>
          </w:p>
          <w:p w14:paraId="005AC4BF" w14:textId="21FA15DF" w:rsidR="00276E04" w:rsidRPr="00276E04" w:rsidRDefault="00276E04" w:rsidP="00276E04">
            <w:pPr>
              <w:pStyle w:val="ListParagraph"/>
              <w:numPr>
                <w:ilvl w:val="0"/>
                <w:numId w:val="2"/>
              </w:numPr>
            </w:pPr>
            <w:r w:rsidRPr="00276E04">
              <w:rPr>
                <w:sz w:val="20"/>
                <w:szCs w:val="20"/>
              </w:rPr>
              <w:t>Taught English and developed a lesson plan for students</w:t>
            </w:r>
            <w:r>
              <w:t xml:space="preserve"> </w:t>
            </w:r>
          </w:p>
        </w:tc>
      </w:tr>
      <w:tr w:rsidR="00683E17" w:rsidRPr="001700F2" w14:paraId="03C307ED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051E99A" w14:textId="6DCD95A9" w:rsidR="00CD50FD" w:rsidRPr="001700F2" w:rsidRDefault="00D26A79" w:rsidP="00D20DA9">
            <w:pPr>
              <w:pStyle w:val="Heading2"/>
            </w:pPr>
            <w:r>
              <w:lastRenderedPageBreak/>
              <w:t xml:space="preserve"> </w:t>
            </w: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17B6DA0" w14:textId="36E94A07" w:rsidR="00CD50FD" w:rsidRPr="001700F2" w:rsidRDefault="00683E17" w:rsidP="00D20DA9">
            <w:pPr>
              <w:pStyle w:val="Heading1"/>
            </w:pPr>
            <w:r>
              <w:t>COURSES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7293AD5" w14:textId="77777777" w:rsidR="00CD50FD" w:rsidRPr="001700F2" w:rsidRDefault="00CD50FD"/>
        </w:tc>
      </w:tr>
      <w:tr w:rsidR="00683E17" w:rsidRPr="001700F2" w14:paraId="2D9AB06F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C13C891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E0248BA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8ACF0B2" w14:textId="77777777" w:rsidR="00CD50FD" w:rsidRPr="001700F2" w:rsidRDefault="00CD50FD"/>
        </w:tc>
      </w:tr>
      <w:tr w:rsidR="00683E17" w:rsidRPr="001700F2" w14:paraId="42248D65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7821401" w14:textId="2062BBF9" w:rsidR="00490FE7" w:rsidRPr="00490FE7" w:rsidRDefault="00490FE7" w:rsidP="00490FE7"/>
          <w:p w14:paraId="7FABDE54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188EA67D" w14:textId="77777777" w:rsidR="007A6070" w:rsidRDefault="007A6070" w:rsidP="00683E17">
            <w:pPr>
              <w:pStyle w:val="Text"/>
            </w:pPr>
          </w:p>
          <w:p w14:paraId="14286EDF" w14:textId="77777777" w:rsidR="007A6070" w:rsidRDefault="007A6070" w:rsidP="00683E17">
            <w:pPr>
              <w:pStyle w:val="Text"/>
            </w:pPr>
          </w:p>
          <w:p w14:paraId="02C8AE02" w14:textId="3395C80D" w:rsidR="00D20DA9" w:rsidRPr="001700F2" w:rsidRDefault="00683E17" w:rsidP="00683E17">
            <w:pPr>
              <w:pStyle w:val="Text"/>
            </w:pPr>
            <w:r>
              <w:t xml:space="preserve">Introduction to Unix/ Linux, </w:t>
            </w:r>
            <w:r w:rsidR="007A6070">
              <w:t>Introduction</w:t>
            </w:r>
            <w:r>
              <w:t xml:space="preserve"> to Programming using C, Introduction to Database Systems, Introduction to Object Oriented Programming (C++), Web programming Principles (HTML, CSS, JS), Database Design II and SQL using Oracle, Object-Oriented Software Development Using C++, Requirements Gathering Using OO Models, Web Programming Tools and Framework, </w:t>
            </w:r>
            <w:r w:rsidR="007A6070">
              <w:t>IBM Business Computing, Business Communication for the Digital Workplace, Introduction to Java for C++ Programmers, Analysis and Design using OO Models, Web Programming for Apps and Services</w:t>
            </w:r>
          </w:p>
          <w:p w14:paraId="67C83719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06F6B904" w14:textId="77777777" w:rsidR="00CD50FD" w:rsidRPr="001700F2" w:rsidRDefault="00CD50FD" w:rsidP="00CD50FD">
            <w:pPr>
              <w:pStyle w:val="Text"/>
            </w:pPr>
          </w:p>
        </w:tc>
      </w:tr>
      <w:tr w:rsidR="00683E17" w:rsidRPr="001700F2" w14:paraId="4B49DB75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F512559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7129003" w14:textId="2850C31E" w:rsidR="00CD50FD" w:rsidRPr="001700F2" w:rsidRDefault="007A6070" w:rsidP="00D20DA9">
            <w:pPr>
              <w:pStyle w:val="Heading1"/>
            </w:pPr>
            <w:r>
              <w:t>Projects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E2BA445" w14:textId="77777777" w:rsidR="00CD50FD" w:rsidRPr="001700F2" w:rsidRDefault="00CD50FD"/>
        </w:tc>
      </w:tr>
      <w:tr w:rsidR="00683E17" w:rsidRPr="001700F2" w14:paraId="61EA61EA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B750306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301F02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C65A150" w14:textId="77777777" w:rsidR="00CD50FD" w:rsidRPr="001700F2" w:rsidRDefault="00CD50FD"/>
        </w:tc>
      </w:tr>
      <w:tr w:rsidR="00683E17" w:rsidRPr="001700F2" w14:paraId="23214304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77BB357B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6228535A" w14:textId="30A82EE8" w:rsidR="00D20DA9" w:rsidRDefault="007A6070" w:rsidP="00D20DA9">
            <w:pPr>
              <w:pStyle w:val="Text"/>
              <w:rPr>
                <w:rFonts w:ascii="Times New Roman" w:eastAsia="Times New Roman" w:hAnsi="Times New Roman" w:cs="Times New Roman"/>
                <w:b/>
                <w:color w:val="0070C0"/>
                <w:kern w:val="32"/>
                <w:sz w:val="24"/>
              </w:rPr>
            </w:pPr>
            <w:r w:rsidRPr="007A6070">
              <w:rPr>
                <w:rFonts w:ascii="Times New Roman" w:eastAsia="Times New Roman" w:hAnsi="Times New Roman" w:cs="Times New Roman"/>
                <w:b/>
                <w:color w:val="auto"/>
                <w:kern w:val="32"/>
                <w:sz w:val="24"/>
                <w:szCs w:val="32"/>
              </w:rPr>
              <w:t>GitHub</w:t>
            </w:r>
            <w:r w:rsidRPr="007A6070">
              <w:rPr>
                <w:rFonts w:ascii="Times New Roman" w:eastAsia="Times New Roman" w:hAnsi="Times New Roman" w:cs="Times New Roman"/>
                <w:b/>
                <w:color w:val="auto"/>
                <w:kern w:val="32"/>
              </w:rPr>
              <w:t xml:space="preserve">:  </w:t>
            </w:r>
            <w:hyperlink r:id="rId10" w:history="1">
              <w:r w:rsidRPr="007A6070">
                <w:rPr>
                  <w:rStyle w:val="Hyperlink"/>
                  <w:rFonts w:ascii="Times New Roman" w:eastAsia="Times New Roman" w:hAnsi="Times New Roman" w:cs="Times New Roman"/>
                  <w:b/>
                  <w:color w:val="0070C0"/>
                  <w:kern w:val="32"/>
                  <w:sz w:val="24"/>
                </w:rPr>
                <w:t>https://github.com/dchan68</w:t>
              </w:r>
            </w:hyperlink>
          </w:p>
          <w:p w14:paraId="6648F7E9" w14:textId="55F19EFB" w:rsidR="007A6070" w:rsidRDefault="007A6070" w:rsidP="007A6070">
            <w:pPr>
              <w:pStyle w:val="ListParagraph"/>
              <w:numPr>
                <w:ilvl w:val="0"/>
                <w:numId w:val="3"/>
              </w:numPr>
            </w:pPr>
            <w:r>
              <w:t>Library Publication Storage and Retrieval Application</w:t>
            </w:r>
          </w:p>
          <w:p w14:paraId="04F37DDD" w14:textId="77777777" w:rsidR="007A6070" w:rsidRDefault="007A6070" w:rsidP="007A6070">
            <w:pPr>
              <w:pStyle w:val="ListParagraph"/>
              <w:numPr>
                <w:ilvl w:val="0"/>
                <w:numId w:val="3"/>
              </w:numPr>
            </w:pPr>
            <w:r>
              <w:t>Back-End Database Retrieval Web Solution</w:t>
            </w:r>
          </w:p>
          <w:p w14:paraId="316CEA36" w14:textId="10081F0D" w:rsidR="007A6070" w:rsidRDefault="007A6070" w:rsidP="007A6070">
            <w:pPr>
              <w:pStyle w:val="ListParagraph"/>
              <w:numPr>
                <w:ilvl w:val="0"/>
                <w:numId w:val="3"/>
              </w:numPr>
            </w:pPr>
            <w:r>
              <w:t>Blog Website</w:t>
            </w:r>
          </w:p>
          <w:p w14:paraId="229BEAED" w14:textId="6EB6DAB7" w:rsidR="007A6070" w:rsidRPr="007A6070" w:rsidRDefault="007A6070" w:rsidP="007A6070">
            <w:pPr>
              <w:pStyle w:val="ListParagraph"/>
              <w:numPr>
                <w:ilvl w:val="0"/>
                <w:numId w:val="3"/>
              </w:numPr>
            </w:pPr>
            <w:r>
              <w:t>And more</w:t>
            </w:r>
          </w:p>
          <w:p w14:paraId="40128FBE" w14:textId="77777777" w:rsidR="00CD50FD" w:rsidRPr="001700F2" w:rsidRDefault="00CD50FD" w:rsidP="00CD50FD">
            <w:pPr>
              <w:pStyle w:val="Text"/>
            </w:pPr>
          </w:p>
        </w:tc>
      </w:tr>
      <w:tr w:rsidR="00683E17" w:rsidRPr="001700F2" w14:paraId="783B5935" w14:textId="77777777" w:rsidTr="00CD50FD">
        <w:trPr>
          <w:trHeight w:val="100"/>
        </w:trPr>
        <w:tc>
          <w:tcPr>
            <w:tcW w:w="3097" w:type="dxa"/>
          </w:tcPr>
          <w:p w14:paraId="4E14C5DF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0DF7D88D" w14:textId="77777777" w:rsidR="00CD50FD" w:rsidRPr="001700F2" w:rsidRDefault="00CD50FD" w:rsidP="00CD50FD"/>
        </w:tc>
      </w:tr>
      <w:tr w:rsidR="00683E17" w:rsidRPr="001700F2" w14:paraId="1DACDA5A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7DA4B1B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C80003C" w14:textId="77777777" w:rsidR="00CD50FD" w:rsidRPr="001700F2" w:rsidRDefault="00026A43" w:rsidP="00D20DA9">
            <w:pPr>
              <w:pStyle w:val="Heading1"/>
            </w:pPr>
            <w:sdt>
              <w:sdtPr>
                <w:id w:val="1294558939"/>
                <w:placeholder>
                  <w:docPart w:val="985AE29F04A94EB1AE3A53449B3525B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595C4D4" w14:textId="77777777" w:rsidR="00CD50FD" w:rsidRPr="001700F2" w:rsidRDefault="00CD50FD"/>
        </w:tc>
      </w:tr>
      <w:tr w:rsidR="00683E17" w:rsidRPr="001700F2" w14:paraId="4AF6B164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B41604D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661826E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798C627" w14:textId="77777777" w:rsidR="00CD50FD" w:rsidRPr="001700F2" w:rsidRDefault="00CD50FD"/>
        </w:tc>
      </w:tr>
      <w:tr w:rsidR="00CD50FD" w:rsidRPr="001700F2" w14:paraId="20E79F15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5002064" w14:textId="77777777" w:rsidR="00CD50FD" w:rsidRPr="001700F2" w:rsidRDefault="00026A43" w:rsidP="00D20DA9">
            <w:pPr>
              <w:pStyle w:val="Text"/>
            </w:pPr>
            <w:sdt>
              <w:sdtPr>
                <w:id w:val="-640341508"/>
                <w:placeholder>
                  <w:docPart w:val="D075C93AC15B4527A30AF350834645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70CE9AC1" w14:textId="77777777" w:rsidR="00C55D85" w:rsidRPr="001700F2" w:rsidRDefault="00C55D85"/>
    <w:sectPr w:rsidR="00C55D85" w:rsidRPr="001700F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E0678" w14:textId="77777777" w:rsidR="00026A43" w:rsidRDefault="00026A43" w:rsidP="00F316AD">
      <w:r>
        <w:separator/>
      </w:r>
    </w:p>
  </w:endnote>
  <w:endnote w:type="continuationSeparator" w:id="0">
    <w:p w14:paraId="6C0EAD31" w14:textId="77777777" w:rsidR="00026A43" w:rsidRDefault="00026A4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59859" w14:textId="77777777" w:rsidR="00026A43" w:rsidRDefault="00026A43" w:rsidP="00F316AD">
      <w:r>
        <w:separator/>
      </w:r>
    </w:p>
  </w:footnote>
  <w:footnote w:type="continuationSeparator" w:id="0">
    <w:p w14:paraId="363CDA95" w14:textId="77777777" w:rsidR="00026A43" w:rsidRDefault="00026A4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356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C02F8" wp14:editId="3B9ACB6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C3BC00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2D1"/>
    <w:multiLevelType w:val="hybridMultilevel"/>
    <w:tmpl w:val="2D206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2EBE"/>
    <w:multiLevelType w:val="hybridMultilevel"/>
    <w:tmpl w:val="D6A06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4EF6"/>
    <w:multiLevelType w:val="hybridMultilevel"/>
    <w:tmpl w:val="0F2A2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E7"/>
    <w:rsid w:val="00026A43"/>
    <w:rsid w:val="00112317"/>
    <w:rsid w:val="001700F2"/>
    <w:rsid w:val="001871FF"/>
    <w:rsid w:val="001F4150"/>
    <w:rsid w:val="00276E04"/>
    <w:rsid w:val="0029715D"/>
    <w:rsid w:val="0040233B"/>
    <w:rsid w:val="00490FE7"/>
    <w:rsid w:val="004D0355"/>
    <w:rsid w:val="004E6224"/>
    <w:rsid w:val="005D2581"/>
    <w:rsid w:val="00617740"/>
    <w:rsid w:val="00683E17"/>
    <w:rsid w:val="006C60E6"/>
    <w:rsid w:val="007A6070"/>
    <w:rsid w:val="0089710E"/>
    <w:rsid w:val="00A74E15"/>
    <w:rsid w:val="00C55D85"/>
    <w:rsid w:val="00CD50FD"/>
    <w:rsid w:val="00D20DA9"/>
    <w:rsid w:val="00D26A79"/>
    <w:rsid w:val="00D748F1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94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D748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76E04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6E04"/>
    <w:rPr>
      <w:rFonts w:eastAsiaTheme="minorEastAsia"/>
      <w:sz w:val="22"/>
      <w:szCs w:val="22"/>
    </w:rPr>
  </w:style>
  <w:style w:type="paragraph" w:customStyle="1" w:styleId="ContactInformation">
    <w:name w:val="Contact Information"/>
    <w:basedOn w:val="Heading2"/>
    <w:qFormat/>
    <w:rsid w:val="007A6070"/>
    <w:pPr>
      <w:keepNext/>
      <w:keepLines/>
      <w:spacing w:before="40" w:after="40" w:line="288" w:lineRule="auto"/>
    </w:pPr>
    <w:rPr>
      <w:rFonts w:ascii="Century Gothic" w:eastAsia="Times New Roman" w:hAnsi="Century Gothic" w:cs="Times New Roman"/>
      <w:color w:val="auto"/>
      <w:spacing w:val="0"/>
      <w:kern w:val="32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7A6070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dchan6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a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940D55998F46ACA995AE9755A6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439B-9A8B-44D7-B1EA-E28B71B3D28A}"/>
      </w:docPartPr>
      <w:docPartBody>
        <w:p w:rsidR="00000000" w:rsidRDefault="00AE09D5">
          <w:pPr>
            <w:pStyle w:val="BB940D55998F46ACA995AE9755A6313D"/>
          </w:pPr>
          <w:r w:rsidRPr="001700F2">
            <w:t>OBJECTIVE</w:t>
          </w:r>
        </w:p>
      </w:docPartBody>
    </w:docPart>
    <w:docPart>
      <w:docPartPr>
        <w:name w:val="275B9851F3A54C74B905B5079FB3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35F8B-8C5E-4ED6-984C-A62088D1AE83}"/>
      </w:docPartPr>
      <w:docPartBody>
        <w:p w:rsidR="00000000" w:rsidRDefault="00AE09D5">
          <w:pPr>
            <w:pStyle w:val="275B9851F3A54C74B905B5079FB3B285"/>
          </w:pPr>
          <w:r w:rsidRPr="001700F2">
            <w:t>EDUCATION</w:t>
          </w:r>
        </w:p>
      </w:docPartBody>
    </w:docPart>
    <w:docPart>
      <w:docPartPr>
        <w:name w:val="6D18D82CF87E4EF29331EBA270D4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75794-493F-4FD7-B9A2-6C1D8A895993}"/>
      </w:docPartPr>
      <w:docPartBody>
        <w:p w:rsidR="00000000" w:rsidRDefault="00AE09D5">
          <w:pPr>
            <w:pStyle w:val="6D18D82CF87E4EF29331EBA270D4396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2A14F7F126E4CB898655074104EA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9B7B7-EAA4-47E6-92D5-AC32A9A8778B}"/>
      </w:docPartPr>
      <w:docPartBody>
        <w:p w:rsidR="00000000" w:rsidRDefault="00AE09D5">
          <w:pPr>
            <w:pStyle w:val="12A14F7F126E4CB898655074104EA42D"/>
          </w:pPr>
          <w:r w:rsidRPr="001700F2">
            <w:t>EXPERIENCE</w:t>
          </w:r>
        </w:p>
      </w:docPartBody>
    </w:docPart>
    <w:docPart>
      <w:docPartPr>
        <w:name w:val="985AE29F04A94EB1AE3A53449B352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36B4-C604-4B9F-942C-83CFC6325BDD}"/>
      </w:docPartPr>
      <w:docPartBody>
        <w:p w:rsidR="00000000" w:rsidRDefault="00AE09D5">
          <w:pPr>
            <w:pStyle w:val="985AE29F04A94EB1AE3A53449B3525B7"/>
          </w:pPr>
          <w:r w:rsidRPr="001700F2">
            <w:t>REFERENCES</w:t>
          </w:r>
        </w:p>
      </w:docPartBody>
    </w:docPart>
    <w:docPart>
      <w:docPartPr>
        <w:name w:val="D075C93AC15B4527A30AF3508346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58083-A74E-49A3-8977-37975EF0E8ED}"/>
      </w:docPartPr>
      <w:docPartBody>
        <w:p w:rsidR="00000000" w:rsidRDefault="00AE09D5">
          <w:pPr>
            <w:pStyle w:val="D075C93AC15B4527A30AF350834645DF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0B"/>
    <w:rsid w:val="00163D0B"/>
    <w:rsid w:val="00A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8195304D604756B720FF612404ADDF">
    <w:name w:val="D38195304D604756B720FF612404ADDF"/>
  </w:style>
  <w:style w:type="paragraph" w:customStyle="1" w:styleId="CF99CFA6CDBA417BBF17CD45CEC846B8">
    <w:name w:val="CF99CFA6CDBA417BBF17CD45CEC846B8"/>
  </w:style>
  <w:style w:type="paragraph" w:customStyle="1" w:styleId="86F5D623F7E74E5BAFD0C59F441261D3">
    <w:name w:val="86F5D623F7E74E5BAFD0C59F441261D3"/>
  </w:style>
  <w:style w:type="paragraph" w:customStyle="1" w:styleId="B82A3FBDF93145758443779FDAF210C7">
    <w:name w:val="B82A3FBDF93145758443779FDAF210C7"/>
  </w:style>
  <w:style w:type="paragraph" w:customStyle="1" w:styleId="E76E8B2F108D4C87B00BD2C9229CC6CE">
    <w:name w:val="E76E8B2F108D4C87B00BD2C9229CC6CE"/>
  </w:style>
  <w:style w:type="paragraph" w:customStyle="1" w:styleId="0B34FFC0D28E4630872BEF8E0C8C260F">
    <w:name w:val="0B34FFC0D28E4630872BEF8E0C8C260F"/>
  </w:style>
  <w:style w:type="paragraph" w:customStyle="1" w:styleId="BB940D55998F46ACA995AE9755A6313D">
    <w:name w:val="BB940D55998F46ACA995AE9755A6313D"/>
  </w:style>
  <w:style w:type="paragraph" w:customStyle="1" w:styleId="51527374CDD54144BB609CFE23415264">
    <w:name w:val="51527374CDD54144BB609CFE23415264"/>
  </w:style>
  <w:style w:type="paragraph" w:customStyle="1" w:styleId="275B9851F3A54C74B905B5079FB3B285">
    <w:name w:val="275B9851F3A54C74B905B5079FB3B285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D18D82CF87E4EF29331EBA270D4396B">
    <w:name w:val="6D18D82CF87E4EF29331EBA270D4396B"/>
  </w:style>
  <w:style w:type="paragraph" w:customStyle="1" w:styleId="12A14F7F126E4CB898655074104EA42D">
    <w:name w:val="12A14F7F126E4CB898655074104EA42D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4DEFA83022AB4603BB106902E386678E">
    <w:name w:val="4DEFA83022AB4603BB106902E386678E"/>
  </w:style>
  <w:style w:type="paragraph" w:customStyle="1" w:styleId="D9DA72B9F12B4379BB35111062A44F72">
    <w:name w:val="D9DA72B9F12B4379BB35111062A44F72"/>
  </w:style>
  <w:style w:type="paragraph" w:customStyle="1" w:styleId="93A5934F52A941EBB8E4BFBD21ED24CA">
    <w:name w:val="93A5934F52A941EBB8E4BFBD21ED24CA"/>
  </w:style>
  <w:style w:type="paragraph" w:customStyle="1" w:styleId="D409C429F7744721ABEA5889F274F278">
    <w:name w:val="D409C429F7744721ABEA5889F274F278"/>
  </w:style>
  <w:style w:type="paragraph" w:customStyle="1" w:styleId="5E34AB7FE1294E93891A23BCEA388CA7">
    <w:name w:val="5E34AB7FE1294E93891A23BCEA388CA7"/>
  </w:style>
  <w:style w:type="paragraph" w:customStyle="1" w:styleId="B0C88178B8594A20931E8217ADB25C41">
    <w:name w:val="B0C88178B8594A20931E8217ADB25C41"/>
  </w:style>
  <w:style w:type="paragraph" w:customStyle="1" w:styleId="FD2BB7DDC4794E34B8AE6D4A44E3C5CE">
    <w:name w:val="FD2BB7DDC4794E34B8AE6D4A44E3C5CE"/>
  </w:style>
  <w:style w:type="paragraph" w:customStyle="1" w:styleId="645C127CAC0F4EF893F1F6D6C818305D">
    <w:name w:val="645C127CAC0F4EF893F1F6D6C818305D"/>
  </w:style>
  <w:style w:type="paragraph" w:customStyle="1" w:styleId="C20C13B7BCC34EB9B642DCCD631B89EC">
    <w:name w:val="C20C13B7BCC34EB9B642DCCD631B89EC"/>
  </w:style>
  <w:style w:type="paragraph" w:customStyle="1" w:styleId="0B2684EBAF84464691158055C549A797">
    <w:name w:val="0B2684EBAF84464691158055C549A797"/>
  </w:style>
  <w:style w:type="paragraph" w:customStyle="1" w:styleId="A993DE4A263D454E8AB6EC5C19EA73C1">
    <w:name w:val="A993DE4A263D454E8AB6EC5C19EA73C1"/>
  </w:style>
  <w:style w:type="paragraph" w:customStyle="1" w:styleId="87DAF360E3A04AFAB57551FE38FBEDD6">
    <w:name w:val="87DAF360E3A04AFAB57551FE38FBEDD6"/>
  </w:style>
  <w:style w:type="paragraph" w:customStyle="1" w:styleId="22B4E7D14E9C477C8555ECB2BC074C9E">
    <w:name w:val="22B4E7D14E9C477C8555ECB2BC074C9E"/>
  </w:style>
  <w:style w:type="paragraph" w:customStyle="1" w:styleId="1349CAFE77CE4236AE65674B64167FF0">
    <w:name w:val="1349CAFE77CE4236AE65674B64167FF0"/>
  </w:style>
  <w:style w:type="paragraph" w:customStyle="1" w:styleId="0CF08B2EC1754041ACF3275D7E3E6DF4">
    <w:name w:val="0CF08B2EC1754041ACF3275D7E3E6DF4"/>
  </w:style>
  <w:style w:type="paragraph" w:customStyle="1" w:styleId="84D9E833389A4F719C8D04C04F41EDB1">
    <w:name w:val="84D9E833389A4F719C8D04C04F41EDB1"/>
  </w:style>
  <w:style w:type="paragraph" w:customStyle="1" w:styleId="AA3BFEB52C9A44E6960441BEFFD43C22">
    <w:name w:val="AA3BFEB52C9A44E6960441BEFFD43C22"/>
  </w:style>
  <w:style w:type="paragraph" w:customStyle="1" w:styleId="25A37953E5464E4A9AA471C0A6AEB4BE">
    <w:name w:val="25A37953E5464E4A9AA471C0A6AEB4BE"/>
  </w:style>
  <w:style w:type="paragraph" w:customStyle="1" w:styleId="0F66179FDBDD46B5945695E005A0D3E3">
    <w:name w:val="0F66179FDBDD46B5945695E005A0D3E3"/>
  </w:style>
  <w:style w:type="paragraph" w:customStyle="1" w:styleId="42464A30EF784F8FB64085DFA47A9C88">
    <w:name w:val="42464A30EF784F8FB64085DFA47A9C88"/>
  </w:style>
  <w:style w:type="paragraph" w:customStyle="1" w:styleId="95CDBAC6B0D74F8AB9B9D04C189E0445">
    <w:name w:val="95CDBAC6B0D74F8AB9B9D04C189E0445"/>
  </w:style>
  <w:style w:type="paragraph" w:customStyle="1" w:styleId="985AE29F04A94EB1AE3A53449B3525B7">
    <w:name w:val="985AE29F04A94EB1AE3A53449B3525B7"/>
  </w:style>
  <w:style w:type="paragraph" w:customStyle="1" w:styleId="D075C93AC15B4527A30AF350834645DF">
    <w:name w:val="D075C93AC15B4527A30AF350834645DF"/>
  </w:style>
  <w:style w:type="paragraph" w:customStyle="1" w:styleId="E611D3DAAC4F4781899761B94BBEEB99">
    <w:name w:val="E611D3DAAC4F4781899761B94BBEEB99"/>
    <w:rsid w:val="00163D0B"/>
  </w:style>
  <w:style w:type="paragraph" w:customStyle="1" w:styleId="E1BFC8C643E9447EB21BB9FCC600EA50">
    <w:name w:val="E1BFC8C643E9447EB21BB9FCC600EA50"/>
    <w:rsid w:val="00163D0B"/>
  </w:style>
  <w:style w:type="paragraph" w:customStyle="1" w:styleId="245DEF75FD154AFB82C10C2F7AF8D559">
    <w:name w:val="245DEF75FD154AFB82C10C2F7AF8D559"/>
    <w:rsid w:val="00163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2020-08-30T03:52:00Z</dcterms:created>
  <dcterms:modified xsi:type="dcterms:W3CDTF">2020-08-30T04:58:00Z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